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986" w14:textId="354C40B3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>C64 Kernal Adapter/Switch (</w:t>
      </w:r>
      <w:r w:rsidR="00446E68">
        <w:rPr>
          <w:rStyle w:val="Buchtitel"/>
          <w:b/>
          <w:i w:val="0"/>
          <w:iCs w:val="0"/>
          <w:lang w:val="en-US"/>
        </w:rPr>
        <w:t>Long</w:t>
      </w:r>
      <w:r w:rsidRPr="00243B42">
        <w:rPr>
          <w:rStyle w:val="Buchtitel"/>
          <w:b/>
          <w:i w:val="0"/>
          <w:iCs w:val="0"/>
          <w:lang w:val="en-US"/>
        </w:rPr>
        <w:t xml:space="preserve"> Board) Rev. </w:t>
      </w:r>
      <w:r w:rsidR="00E907A6">
        <w:rPr>
          <w:rStyle w:val="Buchtitel"/>
          <w:b/>
          <w:i w:val="0"/>
          <w:iCs w:val="0"/>
          <w:lang w:val="en-US"/>
        </w:rPr>
        <w:t>1</w:t>
      </w:r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3FA8590C" w14:textId="76F1648F" w:rsidR="00E907A6" w:rsidRDefault="00E907A6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further testing of Rev. 1 is not required since the changes are marginal. The PCB is in daily use without any problems. The following tests were conducted with Rev. 0.</w:t>
      </w:r>
    </w:p>
    <w:p w14:paraId="75EBB578" w14:textId="495AE8F8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446E68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446E68" w:rsidRDefault="00446E68" w:rsidP="00446E68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1AEF13AB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Kernal</w:t>
            </w:r>
          </w:p>
        </w:tc>
      </w:tr>
      <w:tr w:rsidR="00446E68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60D247C8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JiffyDOS</w:t>
            </w:r>
          </w:p>
        </w:tc>
      </w:tr>
      <w:tr w:rsidR="00446E68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E18BA7D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446E68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15B750C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446E68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34A20C5A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446E68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47C0A56C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446E68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4496FA13" w:rsidR="00446E68" w:rsidRDefault="00446E68" w:rsidP="0044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  <w:tr w:rsidR="00446E68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446E68" w:rsidRDefault="00446E68" w:rsidP="00446E68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4088996B" w:rsidR="00446E68" w:rsidRDefault="00446E68" w:rsidP="00446E68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Modified Original Kernal</w:t>
            </w:r>
          </w:p>
        </w:tc>
      </w:tr>
    </w:tbl>
    <w:p w14:paraId="707CA171" w14:textId="073BC118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0" w:name="_Ref9690042"/>
      <w:bookmarkStart w:id="1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2B728A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0"/>
    <w:bookmarkEnd w:id="1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5BC4A203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(KERNAL) on an ASSY2504</w:t>
      </w:r>
      <w:r w:rsidR="00446E68">
        <w:rPr>
          <w:lang w:val="en-US"/>
        </w:rPr>
        <w:t>07</w:t>
      </w:r>
      <w:r>
        <w:rPr>
          <w:lang w:val="en-US"/>
        </w:rPr>
        <w:t xml:space="preserve"> Rev. </w:t>
      </w:r>
      <w:r w:rsidR="00446E68">
        <w:rPr>
          <w:lang w:val="en-US"/>
        </w:rPr>
        <w:t>B</w:t>
      </w:r>
      <w:r>
        <w:rPr>
          <w:lang w:val="en-US"/>
        </w:rPr>
        <w:t xml:space="preserve"> mainboard.</w:t>
      </w:r>
    </w:p>
    <w:p w14:paraId="49E28979" w14:textId="50F96427" w:rsidR="00F21424" w:rsidRDefault="00F21424" w:rsidP="00F21424">
      <w:pPr>
        <w:rPr>
          <w:lang w:val="en-US"/>
        </w:rPr>
      </w:pPr>
      <w:r>
        <w:rPr>
          <w:lang w:val="en-US"/>
        </w:rPr>
        <w:t xml:space="preserve">The jumper configured: A15 set, A14 set, A13 </w:t>
      </w:r>
      <w:r w:rsidR="00446E68">
        <w:rPr>
          <w:lang w:val="en-US"/>
        </w:rPr>
        <w:t>set</w:t>
      </w:r>
      <w:r>
        <w:rPr>
          <w:lang w:val="en-US"/>
        </w:rPr>
        <w:t>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3E0434AC" w:rsidR="003378F8" w:rsidRDefault="003378F8" w:rsidP="00F21424">
      <w:pPr>
        <w:rPr>
          <w:lang w:val="en-US"/>
        </w:rPr>
      </w:pPr>
      <w:r>
        <w:rPr>
          <w:lang w:val="en-US"/>
        </w:rPr>
        <w:t>Finally, the jumpers were configured for JiffyDOS and the C64 was used for a couple of days without any problem.</w:t>
      </w:r>
    </w:p>
    <w:p w14:paraId="42658E97" w14:textId="1DD8F0EA" w:rsidR="00446E68" w:rsidRDefault="00446E68" w:rsidP="00F21424">
      <w:pPr>
        <w:rPr>
          <w:lang w:val="en-US"/>
        </w:rPr>
      </w:pPr>
      <w:r>
        <w:rPr>
          <w:lang w:val="en-US"/>
        </w:rPr>
        <w:t xml:space="preserve">Since the pin compatibility with other EPROMs (27C256, 27C128, 27C64) is widely proved, it is assumed, that this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adapter works with them as well.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>Conclusion: The C64 Kernal Adapter/switch is fully functional.</w:t>
      </w:r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01F" w14:textId="411CE7C6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B728A">
      <w:rPr>
        <w:noProof/>
      </w:rPr>
      <w:t>C64_KernalSw_8k_Testing.docx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2B728A">
      <w:rPr>
        <w:noProof/>
      </w:rPr>
      <w:t>25.02.2022 08:47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EC1" w14:textId="1AAD4922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2B728A">
      <w:rPr>
        <w:noProof/>
        <w:sz w:val="20"/>
        <w:szCs w:val="20"/>
        <w:lang w:val="en-US"/>
      </w:rPr>
      <w:t>C64_KernalSw_8k_Testing.docx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2B728A">
      <w:rPr>
        <w:noProof/>
        <w:sz w:val="20"/>
        <w:szCs w:val="20"/>
        <w:lang w:val="en-US"/>
      </w:rPr>
      <w:t>25.02.2022 08:47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0221AE1E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</w:t>
    </w:r>
    <w:r w:rsidR="00446E68">
      <w:rPr>
        <w:sz w:val="20"/>
        <w:szCs w:val="20"/>
        <w:lang w:val="en-US"/>
      </w:rPr>
      <w:t>4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</w:t>
    </w:r>
    <w:r w:rsidR="002C211C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95AB4"/>
    <w:rsid w:val="000D4111"/>
    <w:rsid w:val="00172E2D"/>
    <w:rsid w:val="001E790F"/>
    <w:rsid w:val="002779BC"/>
    <w:rsid w:val="002B728A"/>
    <w:rsid w:val="002C211C"/>
    <w:rsid w:val="00304344"/>
    <w:rsid w:val="003378F8"/>
    <w:rsid w:val="003711DD"/>
    <w:rsid w:val="004207BD"/>
    <w:rsid w:val="00446E68"/>
    <w:rsid w:val="004F659B"/>
    <w:rsid w:val="00506308"/>
    <w:rsid w:val="005131E2"/>
    <w:rsid w:val="00542508"/>
    <w:rsid w:val="00625B98"/>
    <w:rsid w:val="006477E2"/>
    <w:rsid w:val="00706A1C"/>
    <w:rsid w:val="007352A9"/>
    <w:rsid w:val="00781459"/>
    <w:rsid w:val="007949D2"/>
    <w:rsid w:val="007C0EBE"/>
    <w:rsid w:val="008B075F"/>
    <w:rsid w:val="00951A09"/>
    <w:rsid w:val="00961D2D"/>
    <w:rsid w:val="00971548"/>
    <w:rsid w:val="00A34BD7"/>
    <w:rsid w:val="00A92BB9"/>
    <w:rsid w:val="00A930FC"/>
    <w:rsid w:val="00AE432D"/>
    <w:rsid w:val="00BB78C3"/>
    <w:rsid w:val="00CB4C0A"/>
    <w:rsid w:val="00CE5D11"/>
    <w:rsid w:val="00D15F29"/>
    <w:rsid w:val="00D4127D"/>
    <w:rsid w:val="00DC1E07"/>
    <w:rsid w:val="00DF5998"/>
    <w:rsid w:val="00E62356"/>
    <w:rsid w:val="00E907A6"/>
    <w:rsid w:val="00EE5A9E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644F-6921-496F-847D-4DB95929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2022-02-25T07:47:00Z</cp:lastPrinted>
  <dcterms:created xsi:type="dcterms:W3CDTF">2019-05-29T12:34:00Z</dcterms:created>
  <dcterms:modified xsi:type="dcterms:W3CDTF">2022-02-25T07:47:00Z</dcterms:modified>
</cp:coreProperties>
</file>